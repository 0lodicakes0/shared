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7FCD" w14:textId="77777777" w:rsidR="00662AA9" w:rsidRPr="001C3DE4" w:rsidRDefault="00A40FF5" w:rsidP="00662AA9">
      <w:pPr>
        <w:pStyle w:val="Name"/>
        <w:rPr>
          <w:rFonts w:ascii="Arial" w:hAnsi="Arial" w:cs="Arial"/>
          <w:sz w:val="56"/>
          <w:szCs w:val="56"/>
        </w:rPr>
      </w:pPr>
      <w:r w:rsidRPr="001C3DE4">
        <w:rPr>
          <w:rFonts w:ascii="Arial" w:hAnsi="Arial" w:cs="Arial"/>
          <w:sz w:val="56"/>
          <w:szCs w:val="56"/>
        </w:rPr>
        <w:t>Marinella Castuera</w:t>
      </w:r>
    </w:p>
    <w:p w14:paraId="10220A28" w14:textId="0126AD58" w:rsidR="00732DDF" w:rsidRPr="001C3DE4" w:rsidRDefault="00347B4C" w:rsidP="004B6448">
      <w:pPr>
        <w:pStyle w:val="ContactInfo"/>
        <w:spacing w:before="240" w:after="0" w:line="276" w:lineRule="auto"/>
        <w:rPr>
          <w:rFonts w:ascii="Arial" w:hAnsi="Arial" w:cs="Arial"/>
        </w:rPr>
      </w:pPr>
      <w:r w:rsidRPr="001C3DE4">
        <w:rPr>
          <w:rFonts w:ascii="Arial" w:hAnsi="Arial" w:cs="Arial"/>
        </w:rPr>
        <w:t xml:space="preserve">2272 </w:t>
      </w:r>
      <w:proofErr w:type="spellStart"/>
      <w:r w:rsidRPr="001C3DE4">
        <w:rPr>
          <w:rFonts w:ascii="Arial" w:hAnsi="Arial" w:cs="Arial"/>
        </w:rPr>
        <w:t>Tejeron</w:t>
      </w:r>
      <w:proofErr w:type="spellEnd"/>
      <w:r w:rsidRPr="001C3DE4">
        <w:rPr>
          <w:rFonts w:ascii="Arial" w:hAnsi="Arial" w:cs="Arial"/>
        </w:rPr>
        <w:t xml:space="preserve"> St. Sta. Ana Manila </w:t>
      </w:r>
      <w:r w:rsidR="001D1FD5" w:rsidRPr="001C3DE4">
        <w:rPr>
          <w:rFonts w:ascii="Arial" w:hAnsi="Arial" w:cs="Arial"/>
        </w:rPr>
        <w:t xml:space="preserve">| </w:t>
      </w:r>
      <w:r w:rsidR="0085749D" w:rsidRPr="001C3DE4">
        <w:rPr>
          <w:rFonts w:ascii="Arial" w:hAnsi="Arial" w:cs="Arial"/>
        </w:rPr>
        <w:t>09073830214</w:t>
      </w:r>
      <w:r w:rsidR="006657F3" w:rsidRPr="001C3DE4">
        <w:rPr>
          <w:rFonts w:ascii="Arial" w:hAnsi="Arial" w:cs="Arial"/>
        </w:rPr>
        <w:t xml:space="preserve"> </w:t>
      </w:r>
      <w:r w:rsidR="007569E2" w:rsidRPr="001C3DE4">
        <w:rPr>
          <w:rFonts w:ascii="Arial" w:hAnsi="Arial" w:cs="Arial"/>
        </w:rPr>
        <w:t>| marinella18castuera@gmail.com</w:t>
      </w:r>
    </w:p>
    <w:sdt>
      <w:sdtPr>
        <w:rPr>
          <w:rFonts w:ascii="Arial" w:hAnsi="Arial" w:cs="Arial"/>
        </w:rPr>
        <w:id w:val="-1179423465"/>
        <w:placeholder>
          <w:docPart w:val="725879272A4B6343B3512BAD332236F3"/>
        </w:placeholder>
        <w:temporary/>
        <w:showingPlcHdr/>
        <w15:appearance w15:val="hidden"/>
      </w:sdtPr>
      <w:sdtEndPr/>
      <w:sdtContent>
        <w:p w14:paraId="04EC5C67" w14:textId="413346B3" w:rsidR="00732DDF" w:rsidRPr="001C3DE4" w:rsidRDefault="00C41395" w:rsidP="000E0F36">
          <w:pPr>
            <w:pStyle w:val="Heading1"/>
            <w:spacing w:before="0"/>
            <w:rPr>
              <w:rFonts w:ascii="Arial" w:hAnsi="Arial" w:cs="Arial"/>
            </w:rPr>
          </w:pPr>
          <w:r w:rsidRPr="001C3DE4">
            <w:rPr>
              <w:rFonts w:ascii="Arial" w:hAnsi="Arial" w:cs="Arial"/>
            </w:rPr>
            <w:t>Objective</w:t>
          </w:r>
        </w:p>
      </w:sdtContent>
    </w:sdt>
    <w:p w14:paraId="20522A55" w14:textId="55E15FDA" w:rsidR="004909F8" w:rsidRPr="001C3DE4" w:rsidRDefault="00D9444A" w:rsidP="00032ED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I want to succeed in a stimulating and challenging environment, building the success of the company while I experience advancement opportunities.</w:t>
      </w:r>
    </w:p>
    <w:sdt>
      <w:sdtPr>
        <w:rPr>
          <w:rFonts w:ascii="Arial" w:hAnsi="Arial" w:cs="Arial"/>
        </w:rPr>
        <w:id w:val="1728489637"/>
        <w:placeholder>
          <w:docPart w:val="14BAF011FC0D364696E8E46FDF09C822"/>
        </w:placeholder>
        <w:temporary/>
        <w:showingPlcHdr/>
        <w15:appearance w15:val="hidden"/>
      </w:sdtPr>
      <w:sdtEndPr/>
      <w:sdtContent>
        <w:p w14:paraId="23B45033" w14:textId="7D278CA0" w:rsidR="00732DDF" w:rsidRPr="001C3DE4" w:rsidRDefault="00C41395" w:rsidP="0097790F">
          <w:pPr>
            <w:pStyle w:val="Heading1"/>
            <w:spacing w:before="0"/>
            <w:rPr>
              <w:rFonts w:ascii="Arial" w:hAnsi="Arial" w:cs="Arial"/>
            </w:rPr>
          </w:pPr>
          <w:r w:rsidRPr="001C3DE4">
            <w:rPr>
              <w:rFonts w:ascii="Arial" w:hAnsi="Arial" w:cs="Arial"/>
            </w:rPr>
            <w:t>Experience</w:t>
          </w:r>
        </w:p>
      </w:sdtContent>
    </w:sdt>
    <w:p w14:paraId="2EF55368" w14:textId="155D600A" w:rsidR="0080148F" w:rsidRPr="001C3DE4" w:rsidRDefault="006F79ED" w:rsidP="00852F3C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1C3DE4">
        <w:rPr>
          <w:rFonts w:ascii="Arial" w:hAnsi="Arial" w:cs="Arial"/>
          <w:b/>
          <w:bCs/>
          <w:sz w:val="22"/>
          <w:szCs w:val="22"/>
        </w:rPr>
        <w:t>BLVD</w:t>
      </w:r>
      <w:r w:rsidR="0072471A" w:rsidRPr="001C3DE4">
        <w:rPr>
          <w:rFonts w:ascii="Arial" w:hAnsi="Arial" w:cs="Arial"/>
          <w:b/>
          <w:bCs/>
          <w:sz w:val="22"/>
          <w:szCs w:val="22"/>
        </w:rPr>
        <w:t xml:space="preserve"> </w:t>
      </w:r>
      <w:r w:rsidR="005C7BDD" w:rsidRPr="001C3DE4">
        <w:rPr>
          <w:rFonts w:ascii="Arial" w:hAnsi="Arial" w:cs="Arial"/>
          <w:b/>
          <w:bCs/>
          <w:sz w:val="22"/>
          <w:szCs w:val="22"/>
        </w:rPr>
        <w:t>Work</w:t>
      </w:r>
      <w:r w:rsidR="0072471A" w:rsidRPr="001C3DE4">
        <w:rPr>
          <w:rFonts w:ascii="Arial" w:hAnsi="Arial" w:cs="Arial"/>
          <w:b/>
          <w:bCs/>
          <w:sz w:val="22"/>
          <w:szCs w:val="22"/>
        </w:rPr>
        <w:t xml:space="preserve"> Solutions Corp</w:t>
      </w:r>
      <w:r w:rsidR="00DA184B" w:rsidRPr="001C3DE4">
        <w:rPr>
          <w:rFonts w:ascii="Arial" w:hAnsi="Arial" w:cs="Arial"/>
          <w:b/>
          <w:bCs/>
          <w:sz w:val="22"/>
          <w:szCs w:val="22"/>
        </w:rPr>
        <w:t>oration</w:t>
      </w:r>
    </w:p>
    <w:p w14:paraId="75C950AE" w14:textId="74AD5D79" w:rsidR="00D4292B" w:rsidRPr="001C3DE4" w:rsidRDefault="00687ABD" w:rsidP="00852F3C">
      <w:pPr>
        <w:spacing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b/>
          <w:bCs/>
          <w:sz w:val="22"/>
          <w:szCs w:val="22"/>
        </w:rPr>
        <w:t xml:space="preserve">LBC </w:t>
      </w:r>
      <w:r w:rsidR="005C7BDD" w:rsidRPr="001C3DE4">
        <w:rPr>
          <w:rFonts w:ascii="Arial" w:hAnsi="Arial" w:cs="Arial"/>
          <w:b/>
          <w:bCs/>
          <w:sz w:val="22"/>
          <w:szCs w:val="22"/>
        </w:rPr>
        <w:t>Customer Associate</w:t>
      </w:r>
      <w:r w:rsidR="005810D3" w:rsidRPr="001C3DE4">
        <w:rPr>
          <w:rFonts w:ascii="Arial" w:hAnsi="Arial" w:cs="Arial"/>
          <w:b/>
          <w:bCs/>
          <w:sz w:val="22"/>
          <w:szCs w:val="22"/>
        </w:rPr>
        <w:t xml:space="preserve"> </w:t>
      </w:r>
      <w:r w:rsidR="005810D3" w:rsidRPr="001C3DE4">
        <w:rPr>
          <w:rFonts w:ascii="Arial" w:hAnsi="Arial" w:cs="Arial"/>
          <w:sz w:val="22"/>
          <w:szCs w:val="22"/>
        </w:rPr>
        <w:t xml:space="preserve">| July </w:t>
      </w:r>
      <w:r w:rsidR="005400CF" w:rsidRPr="001C3DE4">
        <w:rPr>
          <w:rFonts w:ascii="Arial" w:hAnsi="Arial" w:cs="Arial"/>
          <w:sz w:val="22"/>
          <w:szCs w:val="22"/>
        </w:rPr>
        <w:t xml:space="preserve">13, 2020 </w:t>
      </w:r>
      <w:r w:rsidR="00E46498" w:rsidRPr="001C3DE4">
        <w:rPr>
          <w:rFonts w:ascii="Arial" w:hAnsi="Arial" w:cs="Arial"/>
          <w:sz w:val="22"/>
          <w:szCs w:val="22"/>
        </w:rPr>
        <w:t>–</w:t>
      </w:r>
      <w:r w:rsidR="005400CF" w:rsidRPr="001C3DE4">
        <w:rPr>
          <w:rFonts w:ascii="Arial" w:hAnsi="Arial" w:cs="Arial"/>
          <w:sz w:val="22"/>
          <w:szCs w:val="22"/>
        </w:rPr>
        <w:t xml:space="preserve"> </w:t>
      </w:r>
      <w:r w:rsidR="00A51ABC" w:rsidRPr="001C3DE4">
        <w:rPr>
          <w:rFonts w:ascii="Arial" w:hAnsi="Arial" w:cs="Arial"/>
          <w:sz w:val="22"/>
          <w:szCs w:val="22"/>
        </w:rPr>
        <w:t xml:space="preserve">December </w:t>
      </w:r>
      <w:r w:rsidR="00682109" w:rsidRPr="001C3DE4">
        <w:rPr>
          <w:rFonts w:ascii="Arial" w:hAnsi="Arial" w:cs="Arial"/>
          <w:sz w:val="22"/>
          <w:szCs w:val="22"/>
        </w:rPr>
        <w:t>13</w:t>
      </w:r>
      <w:r w:rsidR="00E46498" w:rsidRPr="001C3DE4">
        <w:rPr>
          <w:rFonts w:ascii="Arial" w:hAnsi="Arial" w:cs="Arial"/>
          <w:sz w:val="22"/>
          <w:szCs w:val="22"/>
        </w:rPr>
        <w:t>, 2020</w:t>
      </w:r>
    </w:p>
    <w:p w14:paraId="5DD59BFD" w14:textId="3E9CF9A4" w:rsidR="00182970" w:rsidRPr="001C3DE4" w:rsidRDefault="00C2672B" w:rsidP="00852F3C">
      <w:pPr>
        <w:pStyle w:val="ListBullet"/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Maintains customer relationship by responding to inquiries; documenting actions</w:t>
      </w:r>
      <w:r w:rsidR="009E1D1C" w:rsidRPr="001C3DE4">
        <w:rPr>
          <w:rFonts w:ascii="Arial" w:hAnsi="Arial" w:cs="Arial"/>
          <w:sz w:val="22"/>
          <w:szCs w:val="22"/>
        </w:rPr>
        <w:t>.</w:t>
      </w:r>
    </w:p>
    <w:p w14:paraId="34728173" w14:textId="0244C463" w:rsidR="00500505" w:rsidRPr="001C3DE4" w:rsidRDefault="00500505" w:rsidP="00852F3C">
      <w:pPr>
        <w:pStyle w:val="ListBullet"/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eastAsia="Times New Roman" w:hAnsi="Arial" w:cs="Arial"/>
          <w:sz w:val="22"/>
          <w:szCs w:val="22"/>
        </w:rPr>
        <w:t>Prepares for customer inquiries by studying products, services, and customer service processes</w:t>
      </w:r>
      <w:r w:rsidR="006657F3" w:rsidRPr="001C3DE4">
        <w:rPr>
          <w:rFonts w:ascii="Arial" w:eastAsia="Times New Roman" w:hAnsi="Arial" w:cs="Arial"/>
          <w:sz w:val="22"/>
          <w:szCs w:val="22"/>
        </w:rPr>
        <w:t xml:space="preserve"> etc..</w:t>
      </w:r>
    </w:p>
    <w:p w14:paraId="6F266A11" w14:textId="77777777" w:rsidR="00A55802" w:rsidRPr="001C3DE4" w:rsidRDefault="00A55802" w:rsidP="00852F3C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sz w:val="22"/>
          <w:szCs w:val="22"/>
        </w:rPr>
      </w:pPr>
    </w:p>
    <w:p w14:paraId="11AB78B9" w14:textId="7DDC1674" w:rsidR="00C90CC1" w:rsidRPr="001C3DE4" w:rsidRDefault="00E14E14" w:rsidP="00852F3C">
      <w:pPr>
        <w:pStyle w:val="ListBullet"/>
        <w:numPr>
          <w:ilvl w:val="0"/>
          <w:numId w:val="0"/>
        </w:num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r w:rsidRPr="001C3DE4">
        <w:rPr>
          <w:rFonts w:ascii="Arial" w:hAnsi="Arial" w:cs="Arial"/>
          <w:b/>
          <w:bCs/>
          <w:sz w:val="22"/>
          <w:szCs w:val="22"/>
        </w:rPr>
        <w:t>Jafra</w:t>
      </w:r>
      <w:proofErr w:type="spellEnd"/>
      <w:r w:rsidRPr="001C3DE4">
        <w:rPr>
          <w:rFonts w:ascii="Arial" w:hAnsi="Arial" w:cs="Arial"/>
          <w:b/>
          <w:bCs/>
          <w:sz w:val="22"/>
          <w:szCs w:val="22"/>
        </w:rPr>
        <w:t xml:space="preserve"> Multipurpose Corporation </w:t>
      </w:r>
    </w:p>
    <w:p w14:paraId="52B2CB87" w14:textId="795E016D" w:rsidR="00732DDF" w:rsidRPr="001C3DE4" w:rsidRDefault="00E06E75" w:rsidP="00852F3C">
      <w:pPr>
        <w:spacing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b/>
          <w:bCs/>
          <w:sz w:val="22"/>
          <w:szCs w:val="22"/>
        </w:rPr>
        <w:t xml:space="preserve">Service Crew </w:t>
      </w:r>
      <w:r w:rsidRPr="001C3DE4">
        <w:rPr>
          <w:rFonts w:ascii="Arial" w:hAnsi="Arial" w:cs="Arial"/>
          <w:sz w:val="22"/>
          <w:szCs w:val="22"/>
        </w:rPr>
        <w:t xml:space="preserve">| October 2019 </w:t>
      </w:r>
      <w:r w:rsidR="00A56486" w:rsidRPr="001C3DE4">
        <w:rPr>
          <w:rFonts w:ascii="Arial" w:hAnsi="Arial" w:cs="Arial"/>
          <w:sz w:val="22"/>
          <w:szCs w:val="22"/>
        </w:rPr>
        <w:t>–</w:t>
      </w:r>
      <w:r w:rsidRPr="001C3DE4">
        <w:rPr>
          <w:rFonts w:ascii="Arial" w:hAnsi="Arial" w:cs="Arial"/>
          <w:sz w:val="22"/>
          <w:szCs w:val="22"/>
        </w:rPr>
        <w:t xml:space="preserve"> </w:t>
      </w:r>
      <w:r w:rsidR="005E18B7" w:rsidRPr="001C3DE4">
        <w:rPr>
          <w:rFonts w:ascii="Arial" w:hAnsi="Arial" w:cs="Arial"/>
          <w:sz w:val="22"/>
          <w:szCs w:val="22"/>
        </w:rPr>
        <w:t>June</w:t>
      </w:r>
      <w:r w:rsidR="009607CB" w:rsidRPr="001C3DE4">
        <w:rPr>
          <w:rFonts w:ascii="Arial" w:hAnsi="Arial" w:cs="Arial"/>
          <w:sz w:val="22"/>
          <w:szCs w:val="22"/>
        </w:rPr>
        <w:t xml:space="preserve"> </w:t>
      </w:r>
      <w:r w:rsidR="00A56486" w:rsidRPr="001C3DE4">
        <w:rPr>
          <w:rFonts w:ascii="Arial" w:hAnsi="Arial" w:cs="Arial"/>
          <w:sz w:val="22"/>
          <w:szCs w:val="22"/>
        </w:rPr>
        <w:t>2020</w:t>
      </w:r>
    </w:p>
    <w:p w14:paraId="2B3B682E" w14:textId="77777777" w:rsidR="00501A81" w:rsidRPr="001C3DE4" w:rsidRDefault="00C26BC8" w:rsidP="00852F3C">
      <w:pPr>
        <w:pStyle w:val="ListBullet"/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Interact with </w:t>
      </w:r>
      <w:r w:rsidR="009414F3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C</w:t>
      </w: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ustomers - </w:t>
      </w:r>
      <w:r w:rsidR="00072A69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Re</w:t>
      </w:r>
      <w:r w:rsidR="00217CB9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spond to customer complaints and questions, resolving issues where possible and referring customers to managers as needed.</w:t>
      </w:r>
      <w:r w:rsidR="00F712D9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</w:p>
    <w:p w14:paraId="1A1451E1" w14:textId="5A1B3ACC" w:rsidR="00C90CC1" w:rsidRPr="00674670" w:rsidRDefault="00E0386A" w:rsidP="00852F3C">
      <w:pPr>
        <w:pStyle w:val="ListBullet"/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We</w:t>
      </w:r>
      <w:r w:rsidR="00BD6623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greet </w:t>
      </w:r>
      <w:r w:rsidR="00F334EB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customers</w:t>
      </w:r>
      <w:r w:rsidR="00BD6623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,</w:t>
      </w: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process payments, m</w:t>
      </w:r>
      <w:r w:rsidR="00BF2047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aintain </w:t>
      </w: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s</w:t>
      </w:r>
      <w:r w:rsidR="00BF2047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tock</w:t>
      </w:r>
      <w:r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>s</w:t>
      </w:r>
      <w:r w:rsidR="00F334EB" w:rsidRPr="001C3DE4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etc..</w:t>
      </w:r>
    </w:p>
    <w:p w14:paraId="5532D806" w14:textId="77777777" w:rsidR="009666D2" w:rsidRPr="001C3DE4" w:rsidRDefault="009666D2" w:rsidP="00EB2828">
      <w:pPr>
        <w:pStyle w:val="Heading1"/>
        <w:spacing w:before="0"/>
        <w:rPr>
          <w:rFonts w:ascii="Arial" w:hAnsi="Arial" w:cs="Arial"/>
        </w:rPr>
      </w:pPr>
      <w:r w:rsidRPr="001C3DE4">
        <w:rPr>
          <w:rFonts w:ascii="Arial" w:hAnsi="Arial" w:cs="Arial"/>
        </w:rPr>
        <w:t>SKILLS</w:t>
      </w:r>
    </w:p>
    <w:p w14:paraId="1A965192" w14:textId="77777777" w:rsidR="009666D2" w:rsidRPr="001C3DE4" w:rsidRDefault="009666D2" w:rsidP="00852F3C">
      <w:pPr>
        <w:pStyle w:val="ListBullet"/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Fast learner</w:t>
      </w:r>
    </w:p>
    <w:p w14:paraId="13C41D64" w14:textId="77777777" w:rsidR="009666D2" w:rsidRPr="001C3DE4" w:rsidRDefault="009666D2" w:rsidP="00852F3C">
      <w:pPr>
        <w:pStyle w:val="ListBullet"/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Ability to adopt fast changing environment</w:t>
      </w:r>
    </w:p>
    <w:sdt>
      <w:sdtPr>
        <w:rPr>
          <w:rFonts w:ascii="Arial" w:hAnsi="Arial" w:cs="Arial"/>
        </w:rPr>
        <w:id w:val="720946933"/>
        <w:placeholder>
          <w:docPart w:val="7E74B6063661DA4698ABE46DEC2AC653"/>
        </w:placeholder>
        <w:temporary/>
        <w:showingPlcHdr/>
        <w15:appearance w15:val="hidden"/>
      </w:sdtPr>
      <w:sdtEndPr/>
      <w:sdtContent>
        <w:p w14:paraId="5FBC2E53" w14:textId="64DDE386" w:rsidR="00732DDF" w:rsidRPr="001C3DE4" w:rsidRDefault="00C41395" w:rsidP="000E0F36">
          <w:pPr>
            <w:pStyle w:val="Heading1"/>
            <w:spacing w:before="0"/>
            <w:rPr>
              <w:rFonts w:ascii="Arial" w:hAnsi="Arial" w:cs="Arial"/>
            </w:rPr>
          </w:pPr>
          <w:r w:rsidRPr="001C3DE4">
            <w:rPr>
              <w:rFonts w:ascii="Arial" w:hAnsi="Arial" w:cs="Arial"/>
            </w:rPr>
            <w:t>Education</w:t>
          </w:r>
        </w:p>
      </w:sdtContent>
    </w:sdt>
    <w:p w14:paraId="4F5F1588" w14:textId="5BFA5E41" w:rsidR="008B641E" w:rsidRPr="001C3DE4" w:rsidRDefault="005D057D" w:rsidP="00FD69B0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Tertiary</w:t>
      </w:r>
      <w:r w:rsidR="008B641E" w:rsidRPr="001C3DE4">
        <w:rPr>
          <w:rFonts w:ascii="Arial" w:hAnsi="Arial" w:cs="Arial"/>
          <w:sz w:val="22"/>
          <w:szCs w:val="22"/>
        </w:rPr>
        <w:t xml:space="preserve"> - </w:t>
      </w:r>
      <w:proofErr w:type="spellStart"/>
      <w:r w:rsidR="00747183" w:rsidRPr="001C3DE4">
        <w:rPr>
          <w:rFonts w:ascii="Arial" w:hAnsi="Arial" w:cs="Arial"/>
          <w:b/>
          <w:bCs/>
          <w:sz w:val="22"/>
          <w:szCs w:val="22"/>
        </w:rPr>
        <w:t>E</w:t>
      </w:r>
      <w:r w:rsidR="008B641E" w:rsidRPr="001C3DE4">
        <w:rPr>
          <w:rFonts w:ascii="Arial" w:hAnsi="Arial" w:cs="Arial"/>
          <w:b/>
          <w:sz w:val="22"/>
          <w:szCs w:val="22"/>
        </w:rPr>
        <w:t>ulogio</w:t>
      </w:r>
      <w:proofErr w:type="spellEnd"/>
      <w:r w:rsidR="008B641E" w:rsidRPr="001C3DE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B641E" w:rsidRPr="001C3DE4">
        <w:rPr>
          <w:rFonts w:ascii="Arial" w:hAnsi="Arial" w:cs="Arial"/>
          <w:b/>
          <w:sz w:val="22"/>
          <w:szCs w:val="22"/>
        </w:rPr>
        <w:t>Amang</w:t>
      </w:r>
      <w:proofErr w:type="spellEnd"/>
      <w:r w:rsidR="008B641E" w:rsidRPr="001C3DE4">
        <w:rPr>
          <w:rFonts w:ascii="Arial" w:hAnsi="Arial" w:cs="Arial"/>
          <w:b/>
          <w:sz w:val="22"/>
          <w:szCs w:val="22"/>
        </w:rPr>
        <w:t xml:space="preserve"> Rodriguez Institute of Science</w:t>
      </w:r>
      <w:r w:rsidR="00936459" w:rsidRPr="001C3DE4">
        <w:rPr>
          <w:rFonts w:ascii="Arial" w:hAnsi="Arial" w:cs="Arial"/>
          <w:b/>
          <w:sz w:val="22"/>
          <w:szCs w:val="22"/>
        </w:rPr>
        <w:t xml:space="preserve"> a</w:t>
      </w:r>
      <w:r w:rsidR="008330EC" w:rsidRPr="001C3DE4">
        <w:rPr>
          <w:rFonts w:ascii="Arial" w:hAnsi="Arial" w:cs="Arial"/>
          <w:b/>
          <w:sz w:val="22"/>
          <w:szCs w:val="22"/>
        </w:rPr>
        <w:t>nd Technology</w:t>
      </w:r>
    </w:p>
    <w:p w14:paraId="1D4E7340" w14:textId="01ED6908" w:rsidR="00A46782" w:rsidRPr="001C3DE4" w:rsidRDefault="00A46782" w:rsidP="00FD69B0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b/>
          <w:sz w:val="22"/>
          <w:szCs w:val="22"/>
        </w:rPr>
        <w:t>B</w:t>
      </w:r>
      <w:r w:rsidR="0061110F">
        <w:rPr>
          <w:rFonts w:ascii="Arial" w:hAnsi="Arial" w:cs="Arial"/>
          <w:b/>
          <w:sz w:val="22"/>
          <w:szCs w:val="22"/>
        </w:rPr>
        <w:t>achelor of Science</w:t>
      </w:r>
      <w:r w:rsidR="00A611DD" w:rsidRPr="001C3DE4">
        <w:rPr>
          <w:rFonts w:ascii="Arial" w:hAnsi="Arial" w:cs="Arial"/>
          <w:b/>
          <w:sz w:val="22"/>
          <w:szCs w:val="22"/>
        </w:rPr>
        <w:t xml:space="preserve"> in Information Technology</w:t>
      </w:r>
    </w:p>
    <w:p w14:paraId="37480EE9" w14:textId="6092CE4A" w:rsidR="00674670" w:rsidRPr="001C3DE4" w:rsidRDefault="008B641E" w:rsidP="00FD69B0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 xml:space="preserve">June 2018 </w:t>
      </w:r>
      <w:r w:rsidR="00674670">
        <w:rPr>
          <w:rFonts w:ascii="Arial" w:hAnsi="Arial" w:cs="Arial"/>
          <w:sz w:val="22"/>
          <w:szCs w:val="22"/>
        </w:rPr>
        <w:t>–</w:t>
      </w:r>
      <w:r w:rsidRPr="001C3DE4">
        <w:rPr>
          <w:rFonts w:ascii="Arial" w:hAnsi="Arial" w:cs="Arial"/>
          <w:sz w:val="22"/>
          <w:szCs w:val="22"/>
        </w:rPr>
        <w:t xml:space="preserve"> Present</w:t>
      </w:r>
    </w:p>
    <w:p w14:paraId="1278210E" w14:textId="597AA454" w:rsidR="008B641E" w:rsidRPr="001C3DE4" w:rsidRDefault="008B641E" w:rsidP="00FD69B0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 xml:space="preserve">Senior High </w:t>
      </w:r>
      <w:r w:rsidR="005C4652" w:rsidRPr="001C3DE4">
        <w:rPr>
          <w:rFonts w:ascii="Arial" w:hAnsi="Arial" w:cs="Arial"/>
          <w:sz w:val="22"/>
          <w:szCs w:val="22"/>
        </w:rPr>
        <w:t xml:space="preserve">- </w:t>
      </w:r>
      <w:r w:rsidRPr="001C3DE4">
        <w:rPr>
          <w:rFonts w:ascii="Arial" w:hAnsi="Arial" w:cs="Arial"/>
          <w:sz w:val="22"/>
          <w:szCs w:val="22"/>
        </w:rPr>
        <w:t xml:space="preserve"> </w:t>
      </w:r>
      <w:r w:rsidRPr="001C3DE4">
        <w:rPr>
          <w:rFonts w:ascii="Arial" w:hAnsi="Arial" w:cs="Arial"/>
          <w:b/>
          <w:sz w:val="22"/>
          <w:szCs w:val="22"/>
        </w:rPr>
        <w:t>Philippine Christian University</w:t>
      </w:r>
    </w:p>
    <w:p w14:paraId="50FF215A" w14:textId="4C05F2A2" w:rsidR="005C4652" w:rsidRPr="001C3DE4" w:rsidRDefault="00A46782" w:rsidP="00FD69B0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b/>
          <w:sz w:val="22"/>
          <w:szCs w:val="22"/>
        </w:rPr>
        <w:t>Information Communication Technology</w:t>
      </w:r>
    </w:p>
    <w:p w14:paraId="560DA5A5" w14:textId="7B00D76D" w:rsidR="00696901" w:rsidRPr="001C3DE4" w:rsidRDefault="008B641E" w:rsidP="00FD69B0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June 2016 – March 2018</w:t>
      </w:r>
      <w:r w:rsidRPr="001C3DE4">
        <w:rPr>
          <w:rFonts w:ascii="Arial" w:hAnsi="Arial" w:cs="Arial"/>
          <w:sz w:val="22"/>
          <w:szCs w:val="22"/>
        </w:rPr>
        <w:br/>
        <w:t xml:space="preserve">Junior High </w:t>
      </w:r>
      <w:r w:rsidRPr="001C3DE4">
        <w:rPr>
          <w:rFonts w:ascii="Arial" w:hAnsi="Arial" w:cs="Arial"/>
          <w:b/>
          <w:sz w:val="22"/>
          <w:szCs w:val="22"/>
        </w:rPr>
        <w:t>- Mariano Marcos High School</w:t>
      </w:r>
      <w:r w:rsidRPr="001C3DE4">
        <w:rPr>
          <w:rFonts w:ascii="Arial" w:hAnsi="Arial" w:cs="Arial"/>
          <w:sz w:val="22"/>
          <w:szCs w:val="22"/>
        </w:rPr>
        <w:br/>
        <w:t>June 2012 – March 2016</w:t>
      </w:r>
    </w:p>
    <w:p w14:paraId="3B615020" w14:textId="77777777" w:rsidR="007467F6" w:rsidRPr="001C3DE4" w:rsidRDefault="007467F6" w:rsidP="00EB2828">
      <w:pPr>
        <w:pStyle w:val="Heading1"/>
        <w:spacing w:before="0"/>
        <w:rPr>
          <w:rFonts w:ascii="Arial" w:hAnsi="Arial" w:cs="Arial"/>
        </w:rPr>
      </w:pPr>
      <w:r w:rsidRPr="001C3DE4">
        <w:rPr>
          <w:rFonts w:ascii="Arial" w:hAnsi="Arial" w:cs="Arial"/>
        </w:rPr>
        <w:t>AComplishments</w:t>
      </w:r>
    </w:p>
    <w:p w14:paraId="1F4BB744" w14:textId="77777777" w:rsidR="007467F6" w:rsidRPr="001C3DE4" w:rsidRDefault="007467F6" w:rsidP="00EB2828">
      <w:pPr>
        <w:pStyle w:val="ListBullet"/>
        <w:spacing w:after="0" w:line="240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Graduated Senior High as Honorable Student</w:t>
      </w:r>
    </w:p>
    <w:p w14:paraId="40E56505" w14:textId="1614A20F" w:rsidR="007467F6" w:rsidRPr="001C3DE4" w:rsidRDefault="007467F6" w:rsidP="007467F6">
      <w:pPr>
        <w:pStyle w:val="ListBullet"/>
        <w:spacing w:after="0" w:line="240" w:lineRule="auto"/>
        <w:rPr>
          <w:rFonts w:ascii="Arial" w:hAnsi="Arial" w:cs="Arial"/>
          <w:sz w:val="22"/>
          <w:szCs w:val="22"/>
        </w:rPr>
      </w:pPr>
      <w:r w:rsidRPr="001C3DE4">
        <w:rPr>
          <w:rFonts w:ascii="Arial" w:hAnsi="Arial" w:cs="Arial"/>
          <w:sz w:val="22"/>
          <w:szCs w:val="22"/>
        </w:rPr>
        <w:t>Graduated Junior High as 1</w:t>
      </w:r>
      <w:r w:rsidRPr="001C3DE4">
        <w:rPr>
          <w:rFonts w:ascii="Arial" w:hAnsi="Arial" w:cs="Arial"/>
          <w:sz w:val="22"/>
          <w:szCs w:val="22"/>
          <w:vertAlign w:val="superscript"/>
        </w:rPr>
        <w:t>st</w:t>
      </w:r>
      <w:r w:rsidRPr="001C3DE4">
        <w:rPr>
          <w:rFonts w:ascii="Arial" w:hAnsi="Arial" w:cs="Arial"/>
          <w:sz w:val="22"/>
          <w:szCs w:val="22"/>
        </w:rPr>
        <w:t xml:space="preserve"> Honor Student in Class</w:t>
      </w:r>
    </w:p>
    <w:sectPr w:rsidR="007467F6" w:rsidRPr="001C3DE4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DA0E" w14:textId="77777777" w:rsidR="009768BC" w:rsidRDefault="009768BC">
      <w:r>
        <w:separator/>
      </w:r>
    </w:p>
  </w:endnote>
  <w:endnote w:type="continuationSeparator" w:id="0">
    <w:p w14:paraId="35E4A4EC" w14:textId="77777777" w:rsidR="009768BC" w:rsidRDefault="0097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3D3" w14:textId="77777777" w:rsidR="00732DDF" w:rsidRDefault="00C4139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E191" w14:textId="77777777" w:rsidR="009768BC" w:rsidRDefault="009768BC">
      <w:r>
        <w:separator/>
      </w:r>
    </w:p>
  </w:footnote>
  <w:footnote w:type="continuationSeparator" w:id="0">
    <w:p w14:paraId="51C4AC72" w14:textId="77777777" w:rsidR="009768BC" w:rsidRDefault="00976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D743" w14:textId="77777777" w:rsidR="00732DDF" w:rsidRDefault="00C4139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C59F49" wp14:editId="377C772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A24EDC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DDB" w14:textId="77777777" w:rsidR="00732DDF" w:rsidRDefault="00C4139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F4FA60" wp14:editId="1D3606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A32261" w14:textId="77777777" w:rsidR="00732DDF" w:rsidRDefault="00732DD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CF4FA6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CA32261" w14:textId="77777777" w:rsidR="00732DDF" w:rsidRDefault="00732DD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AA6F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942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4C"/>
    <w:rsid w:val="0000145D"/>
    <w:rsid w:val="000137F0"/>
    <w:rsid w:val="00022CE5"/>
    <w:rsid w:val="00032ED9"/>
    <w:rsid w:val="00072A69"/>
    <w:rsid w:val="000C3DF4"/>
    <w:rsid w:val="000E0F36"/>
    <w:rsid w:val="000F4973"/>
    <w:rsid w:val="00142F0C"/>
    <w:rsid w:val="00164DCA"/>
    <w:rsid w:val="00182970"/>
    <w:rsid w:val="00184F33"/>
    <w:rsid w:val="001A57CD"/>
    <w:rsid w:val="001C3DE4"/>
    <w:rsid w:val="001D1FD5"/>
    <w:rsid w:val="001F60C9"/>
    <w:rsid w:val="00213F3A"/>
    <w:rsid w:val="00217CB9"/>
    <w:rsid w:val="0023191E"/>
    <w:rsid w:val="002644B3"/>
    <w:rsid w:val="00274C6C"/>
    <w:rsid w:val="002C1441"/>
    <w:rsid w:val="002C32B2"/>
    <w:rsid w:val="002C702C"/>
    <w:rsid w:val="002D00FD"/>
    <w:rsid w:val="00302F4B"/>
    <w:rsid w:val="003260A1"/>
    <w:rsid w:val="00347B4C"/>
    <w:rsid w:val="003539B2"/>
    <w:rsid w:val="00390FD8"/>
    <w:rsid w:val="003B374F"/>
    <w:rsid w:val="003B6676"/>
    <w:rsid w:val="003D4FCC"/>
    <w:rsid w:val="003F1815"/>
    <w:rsid w:val="00423CAC"/>
    <w:rsid w:val="004328AC"/>
    <w:rsid w:val="00437AC7"/>
    <w:rsid w:val="004909F8"/>
    <w:rsid w:val="004A2779"/>
    <w:rsid w:val="004B6448"/>
    <w:rsid w:val="004C6B96"/>
    <w:rsid w:val="004E36D7"/>
    <w:rsid w:val="00500505"/>
    <w:rsid w:val="00501A58"/>
    <w:rsid w:val="00501A81"/>
    <w:rsid w:val="00507C5F"/>
    <w:rsid w:val="0051352F"/>
    <w:rsid w:val="005400CF"/>
    <w:rsid w:val="005760B8"/>
    <w:rsid w:val="005810D3"/>
    <w:rsid w:val="005B2B78"/>
    <w:rsid w:val="005C4652"/>
    <w:rsid w:val="005C7BDD"/>
    <w:rsid w:val="005D057D"/>
    <w:rsid w:val="005D4C17"/>
    <w:rsid w:val="005E18B7"/>
    <w:rsid w:val="0060792E"/>
    <w:rsid w:val="0061110F"/>
    <w:rsid w:val="00634265"/>
    <w:rsid w:val="00647623"/>
    <w:rsid w:val="00652DD6"/>
    <w:rsid w:val="00662AA9"/>
    <w:rsid w:val="006657F3"/>
    <w:rsid w:val="00674670"/>
    <w:rsid w:val="00675A9C"/>
    <w:rsid w:val="00682109"/>
    <w:rsid w:val="00687949"/>
    <w:rsid w:val="00687ABD"/>
    <w:rsid w:val="00696901"/>
    <w:rsid w:val="006A4582"/>
    <w:rsid w:val="006C4E9C"/>
    <w:rsid w:val="006D2AE4"/>
    <w:rsid w:val="006E25B3"/>
    <w:rsid w:val="006F79ED"/>
    <w:rsid w:val="00701363"/>
    <w:rsid w:val="0072471A"/>
    <w:rsid w:val="007304DC"/>
    <w:rsid w:val="00732DDF"/>
    <w:rsid w:val="00737621"/>
    <w:rsid w:val="00743BB5"/>
    <w:rsid w:val="007467F6"/>
    <w:rsid w:val="00747183"/>
    <w:rsid w:val="007569E2"/>
    <w:rsid w:val="0077074E"/>
    <w:rsid w:val="00775361"/>
    <w:rsid w:val="00776856"/>
    <w:rsid w:val="00797B39"/>
    <w:rsid w:val="007D0967"/>
    <w:rsid w:val="007E3D56"/>
    <w:rsid w:val="007F58C5"/>
    <w:rsid w:val="007F69ED"/>
    <w:rsid w:val="0080148F"/>
    <w:rsid w:val="0081486C"/>
    <w:rsid w:val="00817B91"/>
    <w:rsid w:val="00822A9A"/>
    <w:rsid w:val="008330EC"/>
    <w:rsid w:val="00836527"/>
    <w:rsid w:val="00852F3C"/>
    <w:rsid w:val="0085749D"/>
    <w:rsid w:val="00893E86"/>
    <w:rsid w:val="008B0038"/>
    <w:rsid w:val="008B641E"/>
    <w:rsid w:val="008C08C2"/>
    <w:rsid w:val="008D399E"/>
    <w:rsid w:val="008D4700"/>
    <w:rsid w:val="00936459"/>
    <w:rsid w:val="00936E80"/>
    <w:rsid w:val="009414F3"/>
    <w:rsid w:val="0094259F"/>
    <w:rsid w:val="00944475"/>
    <w:rsid w:val="009607CB"/>
    <w:rsid w:val="00961614"/>
    <w:rsid w:val="009666D2"/>
    <w:rsid w:val="009733B8"/>
    <w:rsid w:val="009768BC"/>
    <w:rsid w:val="0097790F"/>
    <w:rsid w:val="009E1D1C"/>
    <w:rsid w:val="009F6252"/>
    <w:rsid w:val="00A4068C"/>
    <w:rsid w:val="00A40FF5"/>
    <w:rsid w:val="00A46782"/>
    <w:rsid w:val="00A51ABC"/>
    <w:rsid w:val="00A55802"/>
    <w:rsid w:val="00A56486"/>
    <w:rsid w:val="00A611DD"/>
    <w:rsid w:val="00AC035A"/>
    <w:rsid w:val="00AC15A3"/>
    <w:rsid w:val="00AF205A"/>
    <w:rsid w:val="00AF6102"/>
    <w:rsid w:val="00B04E70"/>
    <w:rsid w:val="00B07BE6"/>
    <w:rsid w:val="00B22DAC"/>
    <w:rsid w:val="00B440BF"/>
    <w:rsid w:val="00B52980"/>
    <w:rsid w:val="00B97BAE"/>
    <w:rsid w:val="00B97E9B"/>
    <w:rsid w:val="00BA18D6"/>
    <w:rsid w:val="00BD067D"/>
    <w:rsid w:val="00BD083A"/>
    <w:rsid w:val="00BD5412"/>
    <w:rsid w:val="00BD6623"/>
    <w:rsid w:val="00BF2047"/>
    <w:rsid w:val="00C13320"/>
    <w:rsid w:val="00C2672B"/>
    <w:rsid w:val="00C26BC8"/>
    <w:rsid w:val="00C41395"/>
    <w:rsid w:val="00C852B0"/>
    <w:rsid w:val="00C90CC1"/>
    <w:rsid w:val="00C90CF3"/>
    <w:rsid w:val="00CC300D"/>
    <w:rsid w:val="00CE064E"/>
    <w:rsid w:val="00D05C8F"/>
    <w:rsid w:val="00D23F8B"/>
    <w:rsid w:val="00D3044A"/>
    <w:rsid w:val="00D4292B"/>
    <w:rsid w:val="00D65D13"/>
    <w:rsid w:val="00D71D5F"/>
    <w:rsid w:val="00D81C77"/>
    <w:rsid w:val="00D9444A"/>
    <w:rsid w:val="00D96188"/>
    <w:rsid w:val="00DA184B"/>
    <w:rsid w:val="00DA2923"/>
    <w:rsid w:val="00E0386A"/>
    <w:rsid w:val="00E06E75"/>
    <w:rsid w:val="00E125E7"/>
    <w:rsid w:val="00E14E14"/>
    <w:rsid w:val="00E153EC"/>
    <w:rsid w:val="00E32D4A"/>
    <w:rsid w:val="00E46498"/>
    <w:rsid w:val="00E65E4B"/>
    <w:rsid w:val="00ED68C2"/>
    <w:rsid w:val="00F12CD2"/>
    <w:rsid w:val="00F135A1"/>
    <w:rsid w:val="00F318BF"/>
    <w:rsid w:val="00F334EB"/>
    <w:rsid w:val="00F41FD5"/>
    <w:rsid w:val="00F712D9"/>
    <w:rsid w:val="00FD19BC"/>
    <w:rsid w:val="00FD69B0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738C9"/>
  <w15:chartTrackingRefBased/>
  <w15:docId w15:val="{F044B47C-0E59-3A42-ABE9-B075A07D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D92944-2638-0F47-BC2A-CD760DEEF42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5879272A4B6343B3512BAD3322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9F41A-F041-5E4F-BCE7-836EA5563DE6}"/>
      </w:docPartPr>
      <w:docPartBody>
        <w:p w:rsidR="00013A62" w:rsidRDefault="00A36787">
          <w:pPr>
            <w:pStyle w:val="725879272A4B6343B3512BAD332236F3"/>
          </w:pPr>
          <w:r>
            <w:t>Objective</w:t>
          </w:r>
        </w:p>
      </w:docPartBody>
    </w:docPart>
    <w:docPart>
      <w:docPartPr>
        <w:name w:val="14BAF011FC0D364696E8E46FDF09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689B2-5C20-3C4B-93B0-00425068C6B2}"/>
      </w:docPartPr>
      <w:docPartBody>
        <w:p w:rsidR="00013A62" w:rsidRDefault="00A36787">
          <w:pPr>
            <w:pStyle w:val="14BAF011FC0D364696E8E46FDF09C822"/>
          </w:pPr>
          <w:r>
            <w:t>Experience</w:t>
          </w:r>
        </w:p>
      </w:docPartBody>
    </w:docPart>
    <w:docPart>
      <w:docPartPr>
        <w:name w:val="7E74B6063661DA4698ABE46DEC2AC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0051B-A7F9-964B-AA60-3E0233E61E96}"/>
      </w:docPartPr>
      <w:docPartBody>
        <w:p w:rsidR="00013A62" w:rsidRDefault="00A36787">
          <w:pPr>
            <w:pStyle w:val="7E74B6063661DA4698ABE46DEC2AC6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87"/>
    <w:rsid w:val="00013A62"/>
    <w:rsid w:val="00122E61"/>
    <w:rsid w:val="001C4162"/>
    <w:rsid w:val="002749EF"/>
    <w:rsid w:val="002A5D78"/>
    <w:rsid w:val="003014DD"/>
    <w:rsid w:val="003A5666"/>
    <w:rsid w:val="003B7F1A"/>
    <w:rsid w:val="00484394"/>
    <w:rsid w:val="005B36FE"/>
    <w:rsid w:val="006E55B1"/>
    <w:rsid w:val="00824B0F"/>
    <w:rsid w:val="008F00DD"/>
    <w:rsid w:val="00987ACB"/>
    <w:rsid w:val="00A36787"/>
    <w:rsid w:val="00AA633E"/>
    <w:rsid w:val="00B30C9A"/>
    <w:rsid w:val="00B867CB"/>
    <w:rsid w:val="00C85423"/>
    <w:rsid w:val="00E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879272A4B6343B3512BAD332236F3">
    <w:name w:val="725879272A4B6343B3512BAD332236F3"/>
  </w:style>
  <w:style w:type="paragraph" w:customStyle="1" w:styleId="14BAF011FC0D364696E8E46FDF09C822">
    <w:name w:val="14BAF011FC0D364696E8E46FDF09C822"/>
  </w:style>
  <w:style w:type="paragraph" w:styleId="ListBullet">
    <w:name w:val="List Bullet"/>
    <w:basedOn w:val="Normal"/>
    <w:uiPriority w:val="9"/>
    <w:qFormat/>
    <w:rsid w:val="00B867C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7E74B6063661DA4698ABE46DEC2AC653">
    <w:name w:val="7E74B6063661DA4698ABE46DEC2AC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%7b6BD92944-2638-0F47-BC2A-CD760DEEF428%7dtf50002018.dotx</Template>
  <TotalTime>76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nenecastuera@gmail.com</dc:creator>
  <cp:keywords/>
  <dc:description/>
  <cp:lastModifiedBy>639073830214</cp:lastModifiedBy>
  <cp:revision>98</cp:revision>
  <dcterms:created xsi:type="dcterms:W3CDTF">2020-06-24T13:31:00Z</dcterms:created>
  <dcterms:modified xsi:type="dcterms:W3CDTF">2022-03-31T06:39:00Z</dcterms:modified>
</cp:coreProperties>
</file>